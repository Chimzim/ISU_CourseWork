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8E8" w:rsidRDefault="00B200E8">
      <w:r>
        <w:rPr>
          <w:noProof/>
        </w:rPr>
        <w:drawing>
          <wp:inline distT="0" distB="0" distL="0" distR="0" wp14:anchorId="759D6487" wp14:editId="2DA17DE9">
            <wp:extent cx="5943600" cy="2957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23693">
        <w:rPr>
          <w:noProof/>
        </w:rPr>
        <w:drawing>
          <wp:inline distT="0" distB="0" distL="0" distR="0" wp14:anchorId="14E4183F" wp14:editId="5BEA5DBF">
            <wp:extent cx="5943600" cy="2955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E43">
        <w:rPr>
          <w:noProof/>
        </w:rPr>
        <w:lastRenderedPageBreak/>
        <w:drawing>
          <wp:inline distT="0" distB="0" distL="0" distR="0" wp14:anchorId="09C3CE8F" wp14:editId="747B369B">
            <wp:extent cx="5943600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E43">
        <w:rPr>
          <w:noProof/>
        </w:rPr>
        <w:drawing>
          <wp:inline distT="0" distB="0" distL="0" distR="0" wp14:anchorId="26B34EE3" wp14:editId="76CC93E3">
            <wp:extent cx="5943600" cy="4246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451">
        <w:rPr>
          <w:noProof/>
        </w:rPr>
        <w:lastRenderedPageBreak/>
        <w:drawing>
          <wp:inline distT="0" distB="0" distL="0" distR="0" wp14:anchorId="2859E85B" wp14:editId="74927579">
            <wp:extent cx="5943600" cy="4683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451">
        <w:rPr>
          <w:noProof/>
        </w:rPr>
        <w:lastRenderedPageBreak/>
        <w:drawing>
          <wp:inline distT="0" distB="0" distL="0" distR="0" wp14:anchorId="2A255F2F" wp14:editId="02D3863C">
            <wp:extent cx="5943600" cy="4105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451">
        <w:rPr>
          <w:noProof/>
        </w:rPr>
        <w:drawing>
          <wp:inline distT="0" distB="0" distL="0" distR="0" wp14:anchorId="2CD5369A" wp14:editId="51075C76">
            <wp:extent cx="5943600" cy="3101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693" w:rsidRDefault="00B23693" w:rsidP="00B23693">
      <w:pPr>
        <w:spacing w:after="0" w:line="240" w:lineRule="auto"/>
      </w:pPr>
      <w:r>
        <w:separator/>
      </w:r>
    </w:p>
  </w:endnote>
  <w:endnote w:type="continuationSeparator" w:id="0">
    <w:p w:rsidR="00B23693" w:rsidRDefault="00B23693" w:rsidP="00B23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693" w:rsidRDefault="00B23693" w:rsidP="00B23693">
      <w:pPr>
        <w:spacing w:after="0" w:line="240" w:lineRule="auto"/>
      </w:pPr>
      <w:r>
        <w:separator/>
      </w:r>
    </w:p>
  </w:footnote>
  <w:footnote w:type="continuationSeparator" w:id="0">
    <w:p w:rsidR="00B23693" w:rsidRDefault="00B23693" w:rsidP="00B236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51"/>
    <w:rsid w:val="00526E43"/>
    <w:rsid w:val="00684451"/>
    <w:rsid w:val="00B200E8"/>
    <w:rsid w:val="00B23693"/>
    <w:rsid w:val="00D2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8FBB1-30C6-490D-A91D-04D4489E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693"/>
  </w:style>
  <w:style w:type="paragraph" w:styleId="Footer">
    <w:name w:val="footer"/>
    <w:basedOn w:val="Normal"/>
    <w:link w:val="FooterChar"/>
    <w:uiPriority w:val="99"/>
    <w:unhideWhenUsed/>
    <w:rsid w:val="00B23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58989C04.dotm</Template>
  <TotalTime>53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Chimzim Ogbondah</dc:creator>
  <cp:keywords/>
  <dc:description/>
  <cp:lastModifiedBy>Ogbondah, Chimzim B</cp:lastModifiedBy>
  <cp:revision>1</cp:revision>
  <dcterms:created xsi:type="dcterms:W3CDTF">2019-12-13T01:45:00Z</dcterms:created>
  <dcterms:modified xsi:type="dcterms:W3CDTF">2019-12-13T02:38:00Z</dcterms:modified>
</cp:coreProperties>
</file>