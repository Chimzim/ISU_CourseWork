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B85" w:rsidRDefault="00025406">
      <w:pPr>
        <w:ind w:left="-5"/>
      </w:pPr>
      <w:r>
        <w:t xml:space="preserve">/*----------------------------------------------------------------------------- </w:t>
      </w:r>
    </w:p>
    <w:p w:rsidR="00AC4B85" w:rsidRDefault="00025406">
      <w:pPr>
        <w:numPr>
          <w:ilvl w:val="0"/>
          <w:numId w:val="1"/>
        </w:numPr>
        <w:ind w:hanging="6659"/>
      </w:pPr>
      <w:r>
        <w:t xml:space="preserve">SE 185 Lab 01 </w:t>
      </w:r>
    </w:p>
    <w:p w:rsidR="00AC4B85" w:rsidRDefault="00025406">
      <w:pPr>
        <w:numPr>
          <w:ilvl w:val="0"/>
          <w:numId w:val="1"/>
        </w:numPr>
        <w:ind w:hanging="6659"/>
      </w:pPr>
      <w:r>
        <w:t xml:space="preserve">Developed for 185-Rursch by </w:t>
      </w:r>
      <w:proofErr w:type="spellStart"/>
      <w:proofErr w:type="gramStart"/>
      <w:r>
        <w:t>T.Tran</w:t>
      </w:r>
      <w:proofErr w:type="spellEnd"/>
      <w:proofErr w:type="gramEnd"/>
      <w:r>
        <w:t xml:space="preserve"> and </w:t>
      </w:r>
      <w:proofErr w:type="spellStart"/>
      <w:r>
        <w:t>K.Wang</w:t>
      </w:r>
      <w:proofErr w:type="spellEnd"/>
      <w:r>
        <w:t xml:space="preserve"> </w:t>
      </w:r>
    </w:p>
    <w:p w:rsidR="00AC4B85" w:rsidRDefault="00025406">
      <w:pPr>
        <w:numPr>
          <w:ilvl w:val="0"/>
          <w:numId w:val="1"/>
        </w:numPr>
        <w:ind w:hanging="6659"/>
      </w:pPr>
      <w:proofErr w:type="spellStart"/>
      <w:proofErr w:type="gramStart"/>
      <w:r>
        <w:t>Name:Chimzim</w:t>
      </w:r>
      <w:proofErr w:type="spellEnd"/>
      <w:proofErr w:type="gramEnd"/>
      <w:r>
        <w:t xml:space="preserve"> </w:t>
      </w:r>
      <w:proofErr w:type="spellStart"/>
      <w:r>
        <w:t>Ogbondah</w:t>
      </w:r>
      <w:proofErr w:type="spellEnd"/>
      <w:r>
        <w:t xml:space="preserve"> </w:t>
      </w:r>
    </w:p>
    <w:p w:rsidR="00AC4B85" w:rsidRDefault="00025406">
      <w:pPr>
        <w:numPr>
          <w:ilvl w:val="0"/>
          <w:numId w:val="1"/>
        </w:numPr>
        <w:ind w:hanging="6659"/>
      </w:pPr>
      <w:proofErr w:type="spellStart"/>
      <w:proofErr w:type="gramStart"/>
      <w:r>
        <w:t>Section:Se</w:t>
      </w:r>
      <w:proofErr w:type="spellEnd"/>
      <w:proofErr w:type="gramEnd"/>
      <w:r>
        <w:t xml:space="preserve"> 185 </w:t>
      </w:r>
    </w:p>
    <w:p w:rsidR="00AC4B85" w:rsidRDefault="00025406">
      <w:pPr>
        <w:numPr>
          <w:ilvl w:val="0"/>
          <w:numId w:val="1"/>
        </w:numPr>
        <w:ind w:hanging="6659"/>
      </w:pPr>
      <w:r>
        <w:t xml:space="preserve">NetID:ogbondah@iastate.edu </w:t>
      </w:r>
    </w:p>
    <w:p w:rsidR="00AC4B85" w:rsidRDefault="00025406">
      <w:pPr>
        <w:numPr>
          <w:ilvl w:val="0"/>
          <w:numId w:val="1"/>
        </w:numPr>
        <w:ind w:hanging="6659"/>
      </w:pPr>
      <w:r>
        <w:t xml:space="preserve">Date:8/28/2018 </w:t>
      </w:r>
    </w:p>
    <w:p w:rsidR="00AC4B85" w:rsidRDefault="00025406">
      <w:pPr>
        <w:ind w:left="-5"/>
      </w:pPr>
      <w:r>
        <w:t xml:space="preserve">-----------------------------------------------------------------------------*/ </w:t>
      </w:r>
    </w:p>
    <w:p w:rsidR="00AC4B85" w:rsidRDefault="00025406">
      <w:pPr>
        <w:spacing w:after="160"/>
        <w:ind w:left="0" w:firstLine="0"/>
      </w:pPr>
      <w:r>
        <w:t xml:space="preserve"> </w:t>
      </w:r>
    </w:p>
    <w:p w:rsidR="00AC4B85" w:rsidRDefault="00025406">
      <w:pPr>
        <w:ind w:left="-5"/>
      </w:pPr>
      <w:r>
        <w:t xml:space="preserve">/*. </w:t>
      </w:r>
    </w:p>
    <w:p w:rsidR="00AC4B85" w:rsidRDefault="00025406">
      <w:pPr>
        <w:spacing w:after="160"/>
        <w:ind w:left="0" w:firstLine="0"/>
      </w:pPr>
      <w:r>
        <w:t xml:space="preserve"> </w:t>
      </w:r>
    </w:p>
    <w:p w:rsidR="00AC4B85" w:rsidRDefault="00025406">
      <w:pPr>
        <w:ind w:left="-5"/>
      </w:pPr>
      <w:r>
        <w:t xml:space="preserve">  Here is a block comment </w:t>
      </w:r>
    </w:p>
    <w:p w:rsidR="00AC4B85" w:rsidRDefault="00025406">
      <w:pPr>
        <w:ind w:left="-5"/>
      </w:pPr>
      <w:r>
        <w:t xml:space="preserve">  These lines don't run </w:t>
      </w:r>
    </w:p>
    <w:p w:rsidR="00AC4B85" w:rsidRDefault="00025406">
      <w:pPr>
        <w:ind w:left="-5"/>
      </w:pPr>
      <w:r>
        <w:t xml:space="preserve">*/ </w:t>
      </w:r>
    </w:p>
    <w:p w:rsidR="00AC4B85" w:rsidRDefault="00025406">
      <w:pPr>
        <w:spacing w:after="158"/>
        <w:ind w:left="0" w:firstLine="0"/>
      </w:pPr>
      <w:r>
        <w:t xml:space="preserve"> </w:t>
      </w:r>
    </w:p>
    <w:p w:rsidR="00AC4B85" w:rsidRDefault="00025406">
      <w:pPr>
        <w:ind w:left="-5"/>
      </w:pPr>
      <w:r>
        <w:t xml:space="preserve">/*----------------------------------------------------------------------------- </w:t>
      </w:r>
    </w:p>
    <w:p w:rsidR="00AC4B85" w:rsidRDefault="00025406">
      <w:pPr>
        <w:numPr>
          <w:ilvl w:val="0"/>
          <w:numId w:val="1"/>
        </w:numPr>
        <w:ind w:hanging="6659"/>
      </w:pPr>
      <w:r>
        <w:t xml:space="preserve">Includes </w:t>
      </w:r>
    </w:p>
    <w:p w:rsidR="00AC4B85" w:rsidRDefault="00025406">
      <w:pPr>
        <w:ind w:left="-5"/>
      </w:pPr>
      <w:r>
        <w:t xml:space="preserve">-----------------------------------------------------------------------------*/ </w:t>
      </w:r>
    </w:p>
    <w:p w:rsidR="00AC4B85" w:rsidRDefault="00025406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AC4B85" w:rsidRDefault="00025406">
      <w:pPr>
        <w:spacing w:after="158"/>
        <w:ind w:left="0" w:firstLine="0"/>
      </w:pPr>
      <w:r>
        <w:t xml:space="preserve"> </w:t>
      </w:r>
    </w:p>
    <w:p w:rsidR="00AC4B85" w:rsidRDefault="00025406">
      <w:pPr>
        <w:spacing w:after="160"/>
        <w:ind w:left="0" w:firstLine="0"/>
      </w:pPr>
      <w:r>
        <w:t xml:space="preserve"> </w:t>
      </w:r>
    </w:p>
    <w:p w:rsidR="00AC4B85" w:rsidRDefault="00025406">
      <w:pPr>
        <w:ind w:left="-5"/>
      </w:pPr>
      <w:r>
        <w:t xml:space="preserve">/*----------------------------------------------------------------------------- </w:t>
      </w:r>
    </w:p>
    <w:p w:rsidR="00AC4B85" w:rsidRDefault="00025406">
      <w:pPr>
        <w:numPr>
          <w:ilvl w:val="0"/>
          <w:numId w:val="1"/>
        </w:numPr>
        <w:ind w:hanging="6659"/>
      </w:pPr>
      <w:r>
        <w:t xml:space="preserve">Implementation </w:t>
      </w:r>
    </w:p>
    <w:p w:rsidR="00AC4B85" w:rsidRDefault="00025406">
      <w:pPr>
        <w:ind w:left="-5"/>
      </w:pPr>
      <w:r>
        <w:t xml:space="preserve">-----------------------------------------------------------------------------*/ </w:t>
      </w:r>
    </w:p>
    <w:p w:rsidR="00AC4B85" w:rsidRDefault="00025406">
      <w:pPr>
        <w:ind w:left="-5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AC4B85" w:rsidRDefault="00025406">
      <w:pPr>
        <w:ind w:left="-5"/>
      </w:pPr>
      <w:r>
        <w:t xml:space="preserve">{ </w:t>
      </w:r>
    </w:p>
    <w:p w:rsidR="00AC4B85" w:rsidRDefault="00025406">
      <w:pPr>
        <w:spacing w:after="158"/>
        <w:ind w:left="0" w:firstLine="0"/>
      </w:pPr>
      <w:r>
        <w:lastRenderedPageBreak/>
        <w:t xml:space="preserve"> </w:t>
      </w:r>
    </w:p>
    <w:p w:rsidR="00AC4B85" w:rsidRDefault="00025406">
      <w:pPr>
        <w:ind w:left="-5"/>
      </w:pPr>
      <w:r>
        <w:t xml:space="preserve">    // This is a C comment, this line doesn't run in the program </w:t>
      </w:r>
    </w:p>
    <w:p w:rsidR="00AC4B85" w:rsidRDefault="00025406">
      <w:pPr>
        <w:spacing w:after="0"/>
        <w:ind w:left="0" w:firstLine="0"/>
      </w:pPr>
      <w:r>
        <w:t xml:space="preserve"> </w:t>
      </w:r>
    </w:p>
    <w:p w:rsidR="00AC4B85" w:rsidRDefault="00025406">
      <w:pPr>
        <w:spacing w:after="2" w:line="400" w:lineRule="auto"/>
        <w:ind w:left="-5" w:right="227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enjoying my time at ISU!"); // Modify this line     </w:t>
      </w:r>
      <w:proofErr w:type="spellStart"/>
      <w:r>
        <w:t>printf</w:t>
      </w:r>
      <w:proofErr w:type="spellEnd"/>
      <w:r>
        <w:t xml:space="preserve">("\n"); // This prints a newline character </w:t>
      </w:r>
    </w:p>
    <w:p w:rsidR="00AC4B85" w:rsidRDefault="00025406">
      <w:pPr>
        <w:spacing w:after="158"/>
        <w:ind w:left="0" w:firstLine="0"/>
      </w:pPr>
      <w:r>
        <w:t xml:space="preserve"> </w:t>
      </w:r>
    </w:p>
    <w:p w:rsidR="00AC4B85" w:rsidRDefault="00025406">
      <w:pPr>
        <w:ind w:left="-5"/>
      </w:pPr>
      <w:r>
        <w:t xml:space="preserve">    return 0; // This is a return statement </w:t>
      </w:r>
    </w:p>
    <w:p w:rsidR="00AC4B85" w:rsidRDefault="00025406">
      <w:pPr>
        <w:ind w:left="-5"/>
      </w:pPr>
      <w:r>
        <w:t xml:space="preserve">/*----------------------------------------------------------------------------- </w:t>
      </w:r>
    </w:p>
    <w:p w:rsidR="00AC4B85" w:rsidRDefault="00025406">
      <w:pPr>
        <w:numPr>
          <w:ilvl w:val="0"/>
          <w:numId w:val="1"/>
        </w:numPr>
        <w:ind w:hanging="6659"/>
      </w:pPr>
      <w:r>
        <w:t xml:space="preserve">SE 185 Lab 01 </w:t>
      </w:r>
    </w:p>
    <w:p w:rsidR="00AC4B85" w:rsidRDefault="00025406">
      <w:pPr>
        <w:numPr>
          <w:ilvl w:val="0"/>
          <w:numId w:val="1"/>
        </w:numPr>
        <w:ind w:hanging="6659"/>
      </w:pPr>
      <w:r>
        <w:t xml:space="preserve">Developed for 185-Rursch by </w:t>
      </w:r>
      <w:proofErr w:type="spellStart"/>
      <w:proofErr w:type="gramStart"/>
      <w:r>
        <w:t>T.Tran</w:t>
      </w:r>
      <w:proofErr w:type="spellEnd"/>
      <w:proofErr w:type="gramEnd"/>
      <w:r>
        <w:t xml:space="preserve"> and </w:t>
      </w:r>
      <w:proofErr w:type="spellStart"/>
      <w:r>
        <w:t>K.Wang</w:t>
      </w:r>
      <w:proofErr w:type="spellEnd"/>
      <w:r>
        <w:t xml:space="preserve"> </w:t>
      </w:r>
    </w:p>
    <w:p w:rsidR="00AC4B85" w:rsidRDefault="00025406">
      <w:pPr>
        <w:numPr>
          <w:ilvl w:val="0"/>
          <w:numId w:val="1"/>
        </w:numPr>
        <w:ind w:hanging="6659"/>
      </w:pPr>
      <w:proofErr w:type="spellStart"/>
      <w:proofErr w:type="gramStart"/>
      <w:r>
        <w:t>Name:Chimzim</w:t>
      </w:r>
      <w:proofErr w:type="spellEnd"/>
      <w:proofErr w:type="gramEnd"/>
      <w:r>
        <w:t xml:space="preserve"> </w:t>
      </w:r>
      <w:proofErr w:type="spellStart"/>
      <w:r>
        <w:t>Ogbondah</w:t>
      </w:r>
      <w:proofErr w:type="spellEnd"/>
    </w:p>
    <w:p w:rsidR="00AC4B85" w:rsidRDefault="00025406">
      <w:pPr>
        <w:numPr>
          <w:ilvl w:val="0"/>
          <w:numId w:val="1"/>
        </w:numPr>
        <w:ind w:hanging="6659"/>
      </w:pPr>
      <w:r>
        <w:t>Section: SE185</w:t>
      </w:r>
    </w:p>
    <w:p w:rsidR="00AC4B85" w:rsidRDefault="00025406">
      <w:pPr>
        <w:numPr>
          <w:ilvl w:val="0"/>
          <w:numId w:val="1"/>
        </w:numPr>
        <w:ind w:hanging="6659"/>
      </w:pPr>
      <w:proofErr w:type="spellStart"/>
      <w:r>
        <w:t>NetID</w:t>
      </w:r>
      <w:proofErr w:type="spellEnd"/>
      <w:r>
        <w:t>: ogbondah@iastat.edu</w:t>
      </w:r>
    </w:p>
    <w:p w:rsidR="00AC4B85" w:rsidRDefault="00025406">
      <w:pPr>
        <w:numPr>
          <w:ilvl w:val="0"/>
          <w:numId w:val="1"/>
        </w:numPr>
        <w:ind w:hanging="6659"/>
      </w:pPr>
      <w:r>
        <w:t>Date: 8/28/2018</w:t>
      </w:r>
    </w:p>
    <w:p w:rsidR="00AC4B85" w:rsidRDefault="00025406">
      <w:pPr>
        <w:ind w:left="-5"/>
      </w:pPr>
      <w:r>
        <w:t xml:space="preserve">-----------------------------------------------------------------------------*/ </w:t>
      </w:r>
    </w:p>
    <w:p w:rsidR="00AC4B85" w:rsidRDefault="00025406">
      <w:pPr>
        <w:spacing w:after="158"/>
        <w:ind w:left="0" w:firstLine="0"/>
      </w:pPr>
      <w:r>
        <w:t xml:space="preserve"> </w:t>
      </w:r>
    </w:p>
    <w:p w:rsidR="00AC4B85" w:rsidRDefault="00025406">
      <w:pPr>
        <w:ind w:left="-5"/>
      </w:pPr>
      <w:r>
        <w:t xml:space="preserve">/*----------------------------------------------------------------------------- </w:t>
      </w:r>
    </w:p>
    <w:p w:rsidR="00AC4B85" w:rsidRDefault="00025406">
      <w:pPr>
        <w:numPr>
          <w:ilvl w:val="0"/>
          <w:numId w:val="1"/>
        </w:numPr>
        <w:ind w:hanging="6659"/>
      </w:pPr>
      <w:r>
        <w:t xml:space="preserve">Includes </w:t>
      </w:r>
    </w:p>
    <w:p w:rsidR="00AC4B85" w:rsidRDefault="00025406">
      <w:pPr>
        <w:ind w:left="-5"/>
      </w:pPr>
      <w:r>
        <w:t xml:space="preserve">-----------------------------------------------------------------------------*/ </w:t>
      </w:r>
    </w:p>
    <w:p w:rsidR="00AC4B85" w:rsidRDefault="00025406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AC4B85" w:rsidRDefault="00025406">
      <w:pPr>
        <w:spacing w:after="160"/>
        <w:ind w:left="0" w:firstLine="0"/>
      </w:pPr>
      <w:r>
        <w:t xml:space="preserve"> </w:t>
      </w:r>
    </w:p>
    <w:p w:rsidR="00AC4B85" w:rsidRDefault="00025406">
      <w:pPr>
        <w:spacing w:after="158"/>
        <w:ind w:left="0" w:firstLine="0"/>
      </w:pPr>
      <w:r>
        <w:t xml:space="preserve"> </w:t>
      </w:r>
    </w:p>
    <w:p w:rsidR="00AC4B85" w:rsidRDefault="00025406">
      <w:pPr>
        <w:ind w:left="-5"/>
      </w:pPr>
      <w:r>
        <w:t xml:space="preserve">/*----------------------------------------------------------------------------- </w:t>
      </w:r>
    </w:p>
    <w:p w:rsidR="00AC4B85" w:rsidRDefault="00025406">
      <w:pPr>
        <w:numPr>
          <w:ilvl w:val="0"/>
          <w:numId w:val="1"/>
        </w:numPr>
        <w:ind w:hanging="6659"/>
      </w:pPr>
      <w:r>
        <w:t xml:space="preserve">Implementation </w:t>
      </w:r>
    </w:p>
    <w:p w:rsidR="00AC4B85" w:rsidRDefault="00025406">
      <w:pPr>
        <w:ind w:left="-5"/>
      </w:pPr>
      <w:r>
        <w:t xml:space="preserve">-----------------------------------------------------------------------------*/ </w:t>
      </w:r>
    </w:p>
    <w:p w:rsidR="00AC4B85" w:rsidRDefault="00025406">
      <w:pPr>
        <w:ind w:left="-5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AC4B85" w:rsidRDefault="00025406">
      <w:pPr>
        <w:ind w:left="-5"/>
      </w:pPr>
      <w:r>
        <w:lastRenderedPageBreak/>
        <w:t xml:space="preserve">{ </w:t>
      </w:r>
    </w:p>
    <w:p w:rsidR="00AC4B85" w:rsidRDefault="00025406">
      <w:pPr>
        <w:ind w:left="-5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13; // Change the zero to a different number </w:t>
      </w:r>
    </w:p>
    <w:p w:rsidR="00AC4B85" w:rsidRDefault="00025406">
      <w:pPr>
        <w:spacing w:after="158"/>
        <w:ind w:left="0" w:firstLine="0"/>
      </w:pPr>
      <w:r>
        <w:t xml:space="preserve"> </w:t>
      </w:r>
    </w:p>
    <w:p w:rsidR="00AC4B85" w:rsidRDefault="00025406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num</w:t>
      </w:r>
      <w:proofErr w:type="spellEnd"/>
      <w:r>
        <w:t xml:space="preserve">); </w:t>
      </w:r>
    </w:p>
    <w:p w:rsidR="00AC4B85" w:rsidRDefault="00025406">
      <w:pPr>
        <w:ind w:left="-5"/>
      </w:pPr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:rsidR="00AC4B85" w:rsidRDefault="00025406">
      <w:pPr>
        <w:spacing w:after="0"/>
        <w:ind w:left="0" w:firstLine="0"/>
      </w:pPr>
      <w:r>
        <w:t xml:space="preserve"> </w:t>
      </w:r>
    </w:p>
    <w:p w:rsidR="00AC4B85" w:rsidRDefault="00025406">
      <w:pPr>
        <w:ind w:left="-5"/>
      </w:pPr>
      <w:r>
        <w:t xml:space="preserve">    </w:t>
      </w:r>
      <w:proofErr w:type="spellStart"/>
      <w:r>
        <w:t>printf</w:t>
      </w:r>
      <w:proofErr w:type="spellEnd"/>
      <w:r>
        <w:t xml:space="preserve">("ogbondah@iastate.edu"); // Change this to your </w:t>
      </w:r>
      <w:proofErr w:type="spellStart"/>
      <w:r>
        <w:t>netID</w:t>
      </w:r>
      <w:proofErr w:type="spellEnd"/>
      <w:r>
        <w:t xml:space="preserve"> </w:t>
      </w:r>
    </w:p>
    <w:p w:rsidR="00AC4B85" w:rsidRDefault="00025406">
      <w:pPr>
        <w:ind w:left="-5"/>
      </w:pPr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:rsidR="00AC4B85" w:rsidRDefault="00025406">
      <w:pPr>
        <w:spacing w:after="158"/>
        <w:ind w:left="0" w:firstLine="0"/>
      </w:pPr>
      <w:r>
        <w:t xml:space="preserve"> </w:t>
      </w:r>
    </w:p>
    <w:p w:rsidR="00AC4B85" w:rsidRDefault="00025406">
      <w:pPr>
        <w:spacing w:after="119"/>
        <w:ind w:left="-5"/>
      </w:pPr>
      <w:r>
        <w:t xml:space="preserve">    return 0; </w:t>
      </w:r>
    </w:p>
    <w:p w:rsidR="00AC4B85" w:rsidRDefault="00025406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533644" cy="209550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364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5406" w:rsidRDefault="00633A87">
      <w:pPr>
        <w:spacing w:after="0"/>
        <w:ind w:left="0" w:firstLine="0"/>
        <w:jc w:val="right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575935" cy="766699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work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76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5406">
      <w:pgSz w:w="12240" w:h="15840"/>
      <w:pgMar w:top="1481" w:right="2019" w:bottom="15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E6BF2"/>
    <w:multiLevelType w:val="hybridMultilevel"/>
    <w:tmpl w:val="E378FA80"/>
    <w:lvl w:ilvl="0" w:tplc="AC18C37E">
      <w:start w:val="1"/>
      <w:numFmt w:val="bullet"/>
      <w:lvlText w:val="-"/>
      <w:lvlJc w:val="left"/>
      <w:pPr>
        <w:ind w:left="6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D609B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5C80C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AE287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309D6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580FA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C6D11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44072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A81F5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85"/>
    <w:rsid w:val="00025406"/>
    <w:rsid w:val="00633A87"/>
    <w:rsid w:val="00A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DFA1CF-769B-4FE2-A863-DA75BE2E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F27310E0.dotm</Template>
  <TotalTime>3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3</cp:revision>
  <cp:lastPrinted>2018-08-28T20:58:00Z</cp:lastPrinted>
  <dcterms:created xsi:type="dcterms:W3CDTF">2018-08-28T20:59:00Z</dcterms:created>
  <dcterms:modified xsi:type="dcterms:W3CDTF">2018-09-04T19:11:00Z</dcterms:modified>
</cp:coreProperties>
</file>